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34" w:rsidRPr="00427D12" w:rsidRDefault="00127334">
      <w:pPr>
        <w:rPr>
          <w:b/>
          <w:sz w:val="72"/>
          <w:szCs w:val="72"/>
        </w:rPr>
      </w:pPr>
      <w:r w:rsidRPr="00427D12">
        <w:rPr>
          <w:b/>
          <w:sz w:val="72"/>
          <w:szCs w:val="72"/>
        </w:rPr>
        <w:t>Mario Alberto VEGA</w:t>
      </w:r>
      <w:r>
        <w:rPr>
          <w:b/>
          <w:sz w:val="72"/>
          <w:szCs w:val="72"/>
        </w:rPr>
        <w:t xml:space="preserve">       </w:t>
      </w:r>
      <w:r w:rsidRPr="00D724E1">
        <w:rPr>
          <w:b/>
          <w:noProof/>
          <w:sz w:val="72"/>
          <w:szCs w:val="72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7.75pt;height:136.5pt;visibility:visible">
            <v:imagedata r:id="rId7" o:title=""/>
          </v:shape>
        </w:pict>
      </w:r>
    </w:p>
    <w:p w:rsidR="00127334" w:rsidRDefault="00127334">
      <w:pPr>
        <w:rPr>
          <w:b/>
          <w:i/>
          <w:u w:val="single"/>
        </w:rPr>
      </w:pPr>
    </w:p>
    <w:p w:rsidR="00127334" w:rsidRPr="00A170E9" w:rsidRDefault="00127334" w:rsidP="00E53A23">
      <w:pPr>
        <w:jc w:val="center"/>
        <w:rPr>
          <w:b/>
          <w:i/>
          <w:sz w:val="28"/>
          <w:szCs w:val="28"/>
          <w:u w:val="single"/>
        </w:rPr>
      </w:pPr>
      <w:r w:rsidRPr="00A170E9">
        <w:rPr>
          <w:b/>
          <w:i/>
          <w:sz w:val="28"/>
          <w:szCs w:val="28"/>
          <w:u w:val="single"/>
        </w:rPr>
        <w:t>INFORMACION PERSONAL</w:t>
      </w:r>
    </w:p>
    <w:p w:rsidR="00127334" w:rsidRPr="00EA5ED2" w:rsidRDefault="00127334">
      <w:pPr>
        <w:rPr>
          <w:b/>
          <w:i/>
          <w:u w:val="single"/>
        </w:rPr>
      </w:pP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Edad:</w:t>
      </w:r>
      <w:r>
        <w:rPr>
          <w:sz w:val="24"/>
          <w:szCs w:val="24"/>
        </w:rPr>
        <w:t xml:space="preserve"> 34</w:t>
      </w:r>
      <w:r w:rsidRPr="00743D44">
        <w:rPr>
          <w:sz w:val="24"/>
          <w:szCs w:val="24"/>
        </w:rPr>
        <w:t xml:space="preserve"> años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Fecha de Nacimiento:</w:t>
      </w:r>
      <w:r w:rsidRPr="00743D44">
        <w:rPr>
          <w:sz w:val="24"/>
          <w:szCs w:val="24"/>
        </w:rPr>
        <w:t xml:space="preserve"> 25 de Junio de 1981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D.N.I.:</w:t>
      </w:r>
      <w:r w:rsidRPr="00743D44">
        <w:rPr>
          <w:sz w:val="24"/>
          <w:szCs w:val="24"/>
        </w:rPr>
        <w:t xml:space="preserve"> 28.840.612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C.U.I.L.:</w:t>
      </w:r>
      <w:r>
        <w:rPr>
          <w:sz w:val="24"/>
          <w:szCs w:val="24"/>
        </w:rPr>
        <w:t xml:space="preserve"> 20-28840</w:t>
      </w:r>
      <w:r w:rsidRPr="00743D44">
        <w:rPr>
          <w:sz w:val="24"/>
          <w:szCs w:val="24"/>
        </w:rPr>
        <w:t>612-0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Nacionalidad:</w:t>
      </w:r>
      <w:r w:rsidRPr="00743D44">
        <w:rPr>
          <w:sz w:val="24"/>
          <w:szCs w:val="24"/>
        </w:rPr>
        <w:t xml:space="preserve"> argentina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Lugar de Nacimiento:</w:t>
      </w:r>
      <w:r w:rsidRPr="00743D44">
        <w:rPr>
          <w:sz w:val="24"/>
          <w:szCs w:val="24"/>
        </w:rPr>
        <w:t xml:space="preserve"> Capital Federal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Sexo</w:t>
      </w:r>
      <w:r w:rsidRPr="00743D44">
        <w:rPr>
          <w:sz w:val="24"/>
          <w:szCs w:val="24"/>
        </w:rPr>
        <w:t>: Masculino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Domicilio</w:t>
      </w:r>
      <w:r w:rsidRPr="00743D44">
        <w:rPr>
          <w:sz w:val="24"/>
          <w:szCs w:val="24"/>
        </w:rPr>
        <w:t xml:space="preserve">: Calle </w:t>
      </w:r>
      <w:smartTag w:uri="urn:schemas-microsoft-com:office:smarttags" w:element="metricconverter">
        <w:smartTagPr>
          <w:attr w:name="ProductID" w:val="25 A"/>
        </w:smartTagPr>
        <w:r w:rsidRPr="00743D44">
          <w:rPr>
            <w:sz w:val="24"/>
            <w:szCs w:val="24"/>
          </w:rPr>
          <w:t>25 A</w:t>
        </w:r>
      </w:smartTag>
      <w:r w:rsidRPr="00743D44">
        <w:rPr>
          <w:sz w:val="24"/>
          <w:szCs w:val="24"/>
        </w:rPr>
        <w:t xml:space="preserve">   N° 2550 “F” Entre 130 Y 131, Localidad: Berazategui, Provincia de Buenos Aires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Celular</w:t>
      </w:r>
      <w:r w:rsidRPr="00743D44">
        <w:rPr>
          <w:sz w:val="24"/>
          <w:szCs w:val="24"/>
        </w:rPr>
        <w:t>: 15- 38177519</w:t>
      </w:r>
      <w:r>
        <w:rPr>
          <w:sz w:val="24"/>
          <w:szCs w:val="24"/>
        </w:rPr>
        <w:t>/ 15- 66810776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Particular:</w:t>
      </w:r>
      <w:r w:rsidRPr="00743D44">
        <w:rPr>
          <w:sz w:val="24"/>
          <w:szCs w:val="24"/>
        </w:rPr>
        <w:t xml:space="preserve"> 4395-1673</w:t>
      </w:r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Mail:</w:t>
      </w:r>
      <w:r w:rsidRPr="00743D44">
        <w:rPr>
          <w:sz w:val="24"/>
          <w:szCs w:val="24"/>
        </w:rPr>
        <w:t xml:space="preserve"> </w:t>
      </w:r>
      <w:hyperlink r:id="rId8" w:history="1">
        <w:r w:rsidRPr="00743D44">
          <w:rPr>
            <w:rStyle w:val="Hyperlink"/>
            <w:sz w:val="24"/>
            <w:szCs w:val="24"/>
          </w:rPr>
          <w:t>mario81tera@hotmail.com</w:t>
        </w:r>
      </w:hyperlink>
    </w:p>
    <w:p w:rsidR="00127334" w:rsidRPr="00743D44" w:rsidRDefault="00127334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Estado Civil:</w:t>
      </w:r>
      <w:r w:rsidRPr="00743D44">
        <w:rPr>
          <w:sz w:val="24"/>
          <w:szCs w:val="24"/>
        </w:rPr>
        <w:t xml:space="preserve"> Soltero</w:t>
      </w:r>
    </w:p>
    <w:p w:rsidR="00127334" w:rsidRDefault="00127334"/>
    <w:p w:rsidR="00127334" w:rsidRDefault="00127334"/>
    <w:p w:rsidR="00127334" w:rsidRPr="00A170E9" w:rsidRDefault="00127334" w:rsidP="00F90E47">
      <w:pPr>
        <w:jc w:val="center"/>
        <w:rPr>
          <w:b/>
          <w:i/>
          <w:sz w:val="28"/>
          <w:szCs w:val="28"/>
          <w:u w:val="single"/>
        </w:rPr>
      </w:pPr>
      <w:r w:rsidRPr="00A170E9">
        <w:rPr>
          <w:b/>
          <w:i/>
          <w:sz w:val="28"/>
          <w:szCs w:val="28"/>
          <w:u w:val="single"/>
        </w:rPr>
        <w:t>FORMACION ACADEMICA:</w:t>
      </w:r>
    </w:p>
    <w:p w:rsidR="00127334" w:rsidRPr="00EA5ED2" w:rsidRDefault="00127334" w:rsidP="00C44885">
      <w:pPr>
        <w:jc w:val="center"/>
        <w:rPr>
          <w:b/>
          <w:i/>
          <w:u w:val="single"/>
        </w:rPr>
      </w:pP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Instrucción Primaria:</w:t>
      </w:r>
      <w:r>
        <w:rPr>
          <w:sz w:val="24"/>
          <w:szCs w:val="24"/>
        </w:rPr>
        <w:t xml:space="preserve"> </w:t>
      </w:r>
      <w:r w:rsidRPr="00743D44">
        <w:rPr>
          <w:sz w:val="24"/>
          <w:szCs w:val="24"/>
        </w:rPr>
        <w:t>Escuela N° 35 Alfonsina Storni (Berazategui).-</w:t>
      </w: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Instrucción Secundaria:</w:t>
      </w:r>
      <w:r w:rsidRPr="00743D44">
        <w:rPr>
          <w:sz w:val="24"/>
          <w:szCs w:val="24"/>
        </w:rPr>
        <w:t xml:space="preserve"> Escuela de Educación Técnica N° 3 “POLITECNICO”- Titulo Obtenido: “Maestro Mayor de Obras”</w:t>
      </w: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Universitario en curso</w:t>
      </w:r>
      <w:r w:rsidRPr="00743D44">
        <w:rPr>
          <w:b/>
          <w:sz w:val="24"/>
          <w:szCs w:val="24"/>
        </w:rPr>
        <w:t>:</w:t>
      </w:r>
      <w:r w:rsidRPr="00743D44">
        <w:rPr>
          <w:sz w:val="24"/>
          <w:szCs w:val="24"/>
        </w:rPr>
        <w:t xml:space="preserve"> Arquitectura (U.N.L.P.)</w:t>
      </w: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Idiomas</w:t>
      </w:r>
      <w:r w:rsidRPr="00743D44">
        <w:rPr>
          <w:sz w:val="24"/>
          <w:szCs w:val="24"/>
        </w:rPr>
        <w:t>: Ingles Básico</w:t>
      </w:r>
    </w:p>
    <w:p w:rsidR="00127334" w:rsidRDefault="00127334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Cursos</w:t>
      </w:r>
      <w:r w:rsidRPr="00743D44">
        <w:rPr>
          <w:sz w:val="24"/>
          <w:szCs w:val="24"/>
        </w:rPr>
        <w:t>: Autocad 2D</w:t>
      </w:r>
      <w:r>
        <w:rPr>
          <w:sz w:val="24"/>
          <w:szCs w:val="24"/>
        </w:rPr>
        <w:t xml:space="preserve"> , Autocad 3D.-</w:t>
      </w: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27334" w:rsidRPr="00743D44" w:rsidRDefault="00127334" w:rsidP="00743D44">
      <w:pPr>
        <w:spacing w:line="360" w:lineRule="auto"/>
        <w:rPr>
          <w:sz w:val="24"/>
          <w:szCs w:val="24"/>
        </w:rPr>
      </w:pPr>
    </w:p>
    <w:p w:rsidR="00127334" w:rsidRPr="00743D44" w:rsidRDefault="00127334" w:rsidP="00C44885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CONOCI</w:t>
      </w:r>
      <w:r>
        <w:rPr>
          <w:b/>
          <w:i/>
          <w:sz w:val="28"/>
          <w:szCs w:val="28"/>
          <w:u w:val="single"/>
        </w:rPr>
        <w:t>MI</w:t>
      </w:r>
      <w:r w:rsidRPr="00743D44">
        <w:rPr>
          <w:b/>
          <w:i/>
          <w:sz w:val="28"/>
          <w:szCs w:val="28"/>
          <w:u w:val="single"/>
        </w:rPr>
        <w:t>ENTOS DE PC</w:t>
      </w:r>
    </w:p>
    <w:p w:rsidR="00127334" w:rsidRPr="004D3F71" w:rsidRDefault="00127334" w:rsidP="00743D44">
      <w:pPr>
        <w:spacing w:line="360" w:lineRule="auto"/>
        <w:rPr>
          <w:sz w:val="24"/>
          <w:szCs w:val="24"/>
          <w:lang w:val="es-ES"/>
        </w:rPr>
      </w:pPr>
      <w:r w:rsidRPr="004D3F71">
        <w:rPr>
          <w:b/>
          <w:sz w:val="24"/>
          <w:szCs w:val="24"/>
          <w:lang w:val="es-ES"/>
        </w:rPr>
        <w:t>Nivel Avanzado:</w:t>
      </w:r>
      <w:r w:rsidRPr="004D3F71">
        <w:rPr>
          <w:sz w:val="24"/>
          <w:szCs w:val="24"/>
          <w:lang w:val="es-ES"/>
        </w:rPr>
        <w:t xml:space="preserve"> Microsoft Office (Word, Excel, Acces, Power Point),  Autocad 2D.</w:t>
      </w:r>
    </w:p>
    <w:p w:rsidR="00127334" w:rsidRPr="00BC7DFC" w:rsidRDefault="00127334" w:rsidP="00BC7DFC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Nivel Medio:</w:t>
      </w:r>
      <w:r w:rsidRPr="00743D44">
        <w:rPr>
          <w:sz w:val="24"/>
          <w:szCs w:val="24"/>
        </w:rPr>
        <w:t xml:space="preserve"> Autocad 3D</w:t>
      </w:r>
      <w:r>
        <w:rPr>
          <w:sz w:val="24"/>
          <w:szCs w:val="24"/>
        </w:rPr>
        <w:t>, 3D Studio Max, Vray, Sketch UP.</w:t>
      </w:r>
    </w:p>
    <w:p w:rsidR="00127334" w:rsidRPr="00743D44" w:rsidRDefault="00127334" w:rsidP="00C44885">
      <w:pPr>
        <w:jc w:val="center"/>
        <w:rPr>
          <w:b/>
          <w:i/>
          <w:sz w:val="28"/>
          <w:szCs w:val="28"/>
          <w:u w:val="single"/>
        </w:rPr>
      </w:pPr>
    </w:p>
    <w:p w:rsidR="00127334" w:rsidRPr="00743D44" w:rsidRDefault="00127334" w:rsidP="00C44885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EXPERIENCIA LABORAL:</w:t>
      </w:r>
    </w:p>
    <w:p w:rsidR="00127334" w:rsidRPr="00EA5ED2" w:rsidRDefault="00127334">
      <w:pPr>
        <w:rPr>
          <w:b/>
          <w:i/>
          <w:u w:val="single"/>
        </w:rPr>
      </w:pPr>
    </w:p>
    <w:p w:rsidR="00127334" w:rsidRPr="00743D4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1999:</w:t>
      </w:r>
      <w:r w:rsidRPr="00743D44">
        <w:rPr>
          <w:sz w:val="24"/>
          <w:szCs w:val="24"/>
        </w:rPr>
        <w:t xml:space="preserve"> Apoyo Escolar Programa PEL (Programa de Emergencia Laboral), en Asociación Civil “Nuevo Amanecer”, calle 31 N° 6340, Berazategui.-</w:t>
      </w:r>
    </w:p>
    <w:p w:rsidR="00127334" w:rsidRPr="00743D4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2001:</w:t>
      </w:r>
      <w:r w:rsidRPr="00743D44">
        <w:rPr>
          <w:sz w:val="24"/>
          <w:szCs w:val="24"/>
        </w:rPr>
        <w:t xml:space="preserve"> Oficial Albañil, Empresa “Mendoza Construcciones”.-</w:t>
      </w:r>
    </w:p>
    <w:p w:rsidR="0012733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2001:</w:t>
      </w:r>
      <w:r w:rsidRPr="00743D44">
        <w:rPr>
          <w:sz w:val="24"/>
          <w:szCs w:val="24"/>
        </w:rPr>
        <w:t xml:space="preserve"> Encuestador, Censo Nacional 2001.-</w:t>
      </w:r>
    </w:p>
    <w:p w:rsidR="00127334" w:rsidRPr="00743D4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2002 :</w:t>
      </w:r>
      <w:r>
        <w:rPr>
          <w:sz w:val="24"/>
          <w:szCs w:val="24"/>
        </w:rPr>
        <w:t xml:space="preserve"> Dibujante Cadista en Lachowicz construcciones </w:t>
      </w:r>
    </w:p>
    <w:p w:rsidR="00127334" w:rsidRPr="00743D4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2003:</w:t>
      </w:r>
      <w:r w:rsidRPr="00743D44">
        <w:rPr>
          <w:sz w:val="24"/>
          <w:szCs w:val="24"/>
        </w:rPr>
        <w:t xml:space="preserve"> Personal Destajista, Municipalidad de Berazategui.-</w:t>
      </w:r>
    </w:p>
    <w:p w:rsidR="0012733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2006</w:t>
      </w:r>
      <w:r w:rsidRPr="00743D44">
        <w:rPr>
          <w:sz w:val="24"/>
          <w:szCs w:val="24"/>
        </w:rPr>
        <w:t xml:space="preserve">: Empleado Técnico Administrativo en </w:t>
      </w:r>
      <w:smartTag w:uri="urn:schemas-microsoft-com:office:smarttags" w:element="PersonName">
        <w:smartTagPr>
          <w:attr w:name="ProductID" w:val="la Dirección General"/>
        </w:smartTagPr>
        <w:r w:rsidRPr="00743D44">
          <w:rPr>
            <w:sz w:val="24"/>
            <w:szCs w:val="24"/>
          </w:rPr>
          <w:t>la Dirección General</w:t>
        </w:r>
      </w:smartTag>
      <w:r w:rsidRPr="00743D44">
        <w:rPr>
          <w:sz w:val="24"/>
          <w:szCs w:val="24"/>
        </w:rPr>
        <w:t xml:space="preserve"> de Obras Municipales de Berazategui (hasta la actualidad). Funciones comprendidas dentro de dicha Dirección: Atención al Público, Administrativo, Inspecciones</w:t>
      </w:r>
      <w:r>
        <w:rPr>
          <w:sz w:val="24"/>
          <w:szCs w:val="24"/>
        </w:rPr>
        <w:t>, calle 14 y 131 Esquina</w:t>
      </w:r>
      <w:r w:rsidRPr="00743D44">
        <w:rPr>
          <w:sz w:val="24"/>
          <w:szCs w:val="24"/>
        </w:rPr>
        <w:t>.</w:t>
      </w:r>
    </w:p>
    <w:p w:rsidR="00127334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2015</w:t>
      </w:r>
      <w:r w:rsidRPr="006C69B7">
        <w:rPr>
          <w:sz w:val="24"/>
          <w:szCs w:val="24"/>
        </w:rPr>
        <w:t>:</w:t>
      </w:r>
      <w:r>
        <w:rPr>
          <w:sz w:val="24"/>
          <w:szCs w:val="24"/>
        </w:rPr>
        <w:t xml:space="preserve"> Dibujante Cadista Inmobiliaria Nestor D Gata </w:t>
      </w:r>
    </w:p>
    <w:p w:rsidR="00127334" w:rsidRPr="00BC7DFC" w:rsidRDefault="00127334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2015</w:t>
      </w:r>
      <w:r w:rsidRPr="00EA5C16">
        <w:rPr>
          <w:sz w:val="24"/>
          <w:szCs w:val="24"/>
        </w:rPr>
        <w:t>:</w:t>
      </w:r>
      <w:r>
        <w:rPr>
          <w:sz w:val="24"/>
          <w:szCs w:val="24"/>
        </w:rPr>
        <w:t xml:space="preserve"> Dibujante Cadista en  Planos y proyectos Villalba.</w:t>
      </w:r>
    </w:p>
    <w:p w:rsidR="00127334" w:rsidRPr="00AD3BAE" w:rsidRDefault="00127334" w:rsidP="00AD3BAE">
      <w:pPr>
        <w:rPr>
          <w:b/>
        </w:rPr>
      </w:pPr>
    </w:p>
    <w:p w:rsidR="00127334" w:rsidRPr="00743D44" w:rsidRDefault="00127334" w:rsidP="00E53A23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REFERENCIAS:</w:t>
      </w:r>
    </w:p>
    <w:p w:rsidR="00127334" w:rsidRPr="00743D44" w:rsidRDefault="00127334">
      <w:pPr>
        <w:rPr>
          <w:sz w:val="24"/>
          <w:szCs w:val="24"/>
        </w:rPr>
      </w:pPr>
      <w:r w:rsidRPr="00743D44">
        <w:rPr>
          <w:b/>
          <w:sz w:val="24"/>
          <w:szCs w:val="24"/>
        </w:rPr>
        <w:t>Teléfono:</w:t>
      </w:r>
      <w:r w:rsidRPr="00743D44">
        <w:rPr>
          <w:sz w:val="24"/>
          <w:szCs w:val="24"/>
        </w:rPr>
        <w:t xml:space="preserve"> 4226- 5080 – Ingeniero Adolfo Segovia- Oficina de Dirección General de Obras Municipales, Berazategui.-</w:t>
      </w:r>
    </w:p>
    <w:p w:rsidR="00127334" w:rsidRDefault="00127334" w:rsidP="00BC7DFC">
      <w:pPr>
        <w:rPr>
          <w:b/>
          <w:i/>
          <w:u w:val="single"/>
        </w:rPr>
      </w:pPr>
    </w:p>
    <w:p w:rsidR="00127334" w:rsidRPr="00743D44" w:rsidRDefault="00127334" w:rsidP="00743D44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OBJETIVOS, REMUNERACION Y PUESTO PRETENDIDO:</w:t>
      </w:r>
    </w:p>
    <w:p w:rsidR="00127334" w:rsidRPr="00743D44" w:rsidRDefault="00127334" w:rsidP="00743D4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sz w:val="24"/>
          <w:szCs w:val="24"/>
        </w:rPr>
        <w:t xml:space="preserve">Como Objetivo: Adquirir conocimientos, capacitarme  y crecer dentro de </w:t>
      </w:r>
      <w:smartTag w:uri="urn:schemas-microsoft-com:office:smarttags" w:element="PersonName">
        <w:smartTagPr>
          <w:attr w:name="ProductID" w:val="la Empresa.  En"/>
        </w:smartTagPr>
        <w:r w:rsidRPr="00743D44">
          <w:rPr>
            <w:sz w:val="24"/>
            <w:szCs w:val="24"/>
          </w:rPr>
          <w:t>la Empresa.  En</w:t>
        </w:r>
      </w:smartTag>
      <w:r w:rsidRPr="00743D44">
        <w:rPr>
          <w:sz w:val="24"/>
          <w:szCs w:val="24"/>
        </w:rPr>
        <w:t xml:space="preserve"> particular dentro del Área</w:t>
      </w:r>
      <w:r>
        <w:rPr>
          <w:sz w:val="24"/>
          <w:szCs w:val="24"/>
        </w:rPr>
        <w:t xml:space="preserve"> Técnica y/o administrativa practica</w:t>
      </w:r>
      <w:r w:rsidRPr="00743D44">
        <w:rPr>
          <w:sz w:val="24"/>
          <w:szCs w:val="24"/>
        </w:rPr>
        <w:t>. No obstante ello, quiero dejar plasmado que no cuento específicamente con experie</w:t>
      </w:r>
      <w:r>
        <w:rPr>
          <w:sz w:val="24"/>
          <w:szCs w:val="24"/>
        </w:rPr>
        <w:t xml:space="preserve">ncia  en ésta actividad </w:t>
      </w:r>
      <w:r w:rsidRPr="00743D44">
        <w:rPr>
          <w:sz w:val="24"/>
          <w:szCs w:val="24"/>
        </w:rPr>
        <w:t>, pero tengo ganas de crecer y aprender.-</w:t>
      </w:r>
    </w:p>
    <w:p w:rsidR="00127334" w:rsidRPr="00743D44" w:rsidRDefault="00127334" w:rsidP="00743D4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sz w:val="24"/>
          <w:szCs w:val="24"/>
        </w:rPr>
        <w:t>Como Puesto pretendido: tengo experiencia y buen trato con el público en general, especialmente en la resolución de conflictos, dado que ello es una constante dentro del Sector público. También cuento con experiencia Técnica Administrativas</w:t>
      </w:r>
      <w:r>
        <w:rPr>
          <w:sz w:val="24"/>
          <w:szCs w:val="24"/>
        </w:rPr>
        <w:t>.</w:t>
      </w:r>
      <w:r w:rsidRPr="00743D44">
        <w:rPr>
          <w:sz w:val="24"/>
          <w:szCs w:val="24"/>
        </w:rPr>
        <w:t xml:space="preserve"> en lo referido al Sector en el que me desempeño dentro del ámbito público</w:t>
      </w:r>
      <w:r>
        <w:rPr>
          <w:sz w:val="24"/>
          <w:szCs w:val="24"/>
        </w:rPr>
        <w:t xml:space="preserve"> como conocimientos de planos dibujo e inspección de obras </w:t>
      </w:r>
      <w:r w:rsidRPr="00743D44">
        <w:rPr>
          <w:sz w:val="24"/>
          <w:szCs w:val="24"/>
        </w:rPr>
        <w:t>.-</w:t>
      </w:r>
    </w:p>
    <w:p w:rsidR="00127334" w:rsidRDefault="00127334" w:rsidP="00C44885">
      <w:pPr>
        <w:pStyle w:val="ListParagraph"/>
      </w:pPr>
    </w:p>
    <w:p w:rsidR="00127334" w:rsidRDefault="00127334"/>
    <w:p w:rsidR="00127334" w:rsidRDefault="00127334"/>
    <w:sectPr w:rsidR="00127334" w:rsidSect="00E15565">
      <w:footerReference w:type="default" r:id="rId9"/>
      <w:pgSz w:w="12242" w:h="20163" w:code="5"/>
      <w:pgMar w:top="1701" w:right="851" w:bottom="567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334" w:rsidRDefault="00127334" w:rsidP="00BC7DFC">
      <w:pPr>
        <w:spacing w:after="0" w:line="240" w:lineRule="auto"/>
      </w:pPr>
      <w:r>
        <w:separator/>
      </w:r>
    </w:p>
  </w:endnote>
  <w:endnote w:type="continuationSeparator" w:id="1">
    <w:p w:rsidR="00127334" w:rsidRDefault="00127334" w:rsidP="00BC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34" w:rsidRDefault="00127334" w:rsidP="00A35808">
    <w:pPr>
      <w:pStyle w:val="Footer"/>
      <w:tabs>
        <w:tab w:val="clear" w:pos="4419"/>
        <w:tab w:val="clear" w:pos="8838"/>
        <w:tab w:val="center" w:pos="5127"/>
        <w:tab w:val="right" w:pos="10255"/>
      </w:tabs>
    </w:pPr>
    <w:r>
      <w:t>Mario Alberto VEGA</w:t>
    </w:r>
    <w:r>
      <w:tab/>
      <w:t>mario81tera@hotmail.com</w:t>
    </w:r>
    <w:r>
      <w:tab/>
      <w:t>15-38177519</w:t>
    </w:r>
  </w:p>
  <w:p w:rsidR="00127334" w:rsidRDefault="00127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334" w:rsidRDefault="00127334" w:rsidP="00BC7DFC">
      <w:pPr>
        <w:spacing w:after="0" w:line="240" w:lineRule="auto"/>
      </w:pPr>
      <w:r>
        <w:separator/>
      </w:r>
    </w:p>
  </w:footnote>
  <w:footnote w:type="continuationSeparator" w:id="1">
    <w:p w:rsidR="00127334" w:rsidRDefault="00127334" w:rsidP="00BC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7934"/>
    <w:multiLevelType w:val="hybridMultilevel"/>
    <w:tmpl w:val="011CF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921F2"/>
    <w:multiLevelType w:val="hybridMultilevel"/>
    <w:tmpl w:val="D33A0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C5802"/>
    <w:multiLevelType w:val="hybridMultilevel"/>
    <w:tmpl w:val="29D2A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BED"/>
    <w:rsid w:val="000A7004"/>
    <w:rsid w:val="00113513"/>
    <w:rsid w:val="00127334"/>
    <w:rsid w:val="001A6185"/>
    <w:rsid w:val="001B2B9D"/>
    <w:rsid w:val="001F3CAF"/>
    <w:rsid w:val="00204701"/>
    <w:rsid w:val="00220159"/>
    <w:rsid w:val="00325C59"/>
    <w:rsid w:val="003C5F06"/>
    <w:rsid w:val="003E720F"/>
    <w:rsid w:val="00416223"/>
    <w:rsid w:val="00422D56"/>
    <w:rsid w:val="00427D12"/>
    <w:rsid w:val="00496199"/>
    <w:rsid w:val="004D3F71"/>
    <w:rsid w:val="004E08A5"/>
    <w:rsid w:val="004F4F05"/>
    <w:rsid w:val="00564E94"/>
    <w:rsid w:val="005C75DD"/>
    <w:rsid w:val="00631A4E"/>
    <w:rsid w:val="0068090D"/>
    <w:rsid w:val="0069637D"/>
    <w:rsid w:val="006C69B7"/>
    <w:rsid w:val="00743D44"/>
    <w:rsid w:val="007C658B"/>
    <w:rsid w:val="0081206B"/>
    <w:rsid w:val="00841DE6"/>
    <w:rsid w:val="00945441"/>
    <w:rsid w:val="00A170E9"/>
    <w:rsid w:val="00A2256E"/>
    <w:rsid w:val="00A35808"/>
    <w:rsid w:val="00AD3BAE"/>
    <w:rsid w:val="00B0062B"/>
    <w:rsid w:val="00BA429C"/>
    <w:rsid w:val="00BC7DFC"/>
    <w:rsid w:val="00BE7053"/>
    <w:rsid w:val="00C06FEC"/>
    <w:rsid w:val="00C44885"/>
    <w:rsid w:val="00C66530"/>
    <w:rsid w:val="00C92410"/>
    <w:rsid w:val="00D724E1"/>
    <w:rsid w:val="00D97884"/>
    <w:rsid w:val="00E15565"/>
    <w:rsid w:val="00E53A23"/>
    <w:rsid w:val="00EA5C16"/>
    <w:rsid w:val="00EA5ED2"/>
    <w:rsid w:val="00ED36EC"/>
    <w:rsid w:val="00EF5BED"/>
    <w:rsid w:val="00F52882"/>
    <w:rsid w:val="00F9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E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61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D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C7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7DF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C7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7DF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C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7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81ter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134</TotalTime>
  <Pages>3</Pages>
  <Words>390</Words>
  <Characters>2148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Colossus User</cp:lastModifiedBy>
  <cp:revision>28</cp:revision>
  <dcterms:created xsi:type="dcterms:W3CDTF">2014-11-10T01:26:00Z</dcterms:created>
  <dcterms:modified xsi:type="dcterms:W3CDTF">2015-10-29T16:11:00Z</dcterms:modified>
</cp:coreProperties>
</file>