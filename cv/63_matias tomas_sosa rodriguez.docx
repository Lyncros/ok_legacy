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auto"/>
          <w:sz w:val="23"/>
          <w:szCs w:val="23"/>
        </w:rPr>
        <w:alias w:val="Nombre del currículo"/>
        <w:tag w:val="Nombre del currículo"/>
        <w:id w:val="809426422"/>
        <w:placeholder>
          <w:docPart w:val="D29ACC15F714407E8B80F5A840A691A5"/>
        </w:placeholder>
        <w:docPartList>
          <w:docPartGallery w:val="Quick Parts"/>
          <w:docPartCategory w:val=" Nombre del currículo"/>
        </w:docPartList>
      </w:sdtPr>
      <w:sdtEndPr/>
      <w:sdtContent>
        <w:tbl>
          <w:tblPr>
            <w:tblStyle w:val="Tablaconcuadrcula"/>
            <w:tblW w:w="5000" w:type="pct"/>
            <w:tblLook w:val="04A0" w:firstRow="1" w:lastRow="0" w:firstColumn="1" w:lastColumn="0" w:noHBand="0" w:noVBand="1"/>
          </w:tblPr>
          <w:tblGrid>
            <w:gridCol w:w="2674"/>
            <w:gridCol w:w="7181"/>
          </w:tblGrid>
          <w:tr w:rsidR="006A39DC">
            <w:trPr>
              <w:trHeight w:val="648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6A39DC" w:rsidRDefault="006A39DC">
                <w:pPr>
                  <w:pStyle w:val="Nombre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6A39DC" w:rsidRDefault="007D1E06" w:rsidP="00785BE5">
                <w:pPr>
                  <w:pStyle w:val="Nombre"/>
                </w:pPr>
                <w:sdt>
                  <w:sdtPr>
                    <w:id w:val="809184597"/>
                    <w:placeholder>
                      <w:docPart w:val="18068A3EA4274919A050BA2A67C8B82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B5575F">
                      <w:rPr>
                        <w:lang w:val="es-AR"/>
                      </w:rPr>
                      <w:t>Sosa Rodríguez Matías Tomas</w:t>
                    </w:r>
                  </w:sdtContent>
                </w:sdt>
              </w:p>
            </w:tc>
          </w:tr>
          <w:tr w:rsidR="006A39DC">
            <w:trPr>
              <w:trHeight w:val="144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Fecha"/>
                  <w:id w:val="809184598"/>
                  <w:placeholder>
                    <w:docPart w:val="CA784F9ADEE1496884AC3C25B6279FD7"/>
                  </w:placeholder>
                  <w:date w:fullDate="1994-04-26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6A39DC" w:rsidRDefault="00B5575F" w:rsidP="00B5575F">
                    <w:pPr>
                      <w:pStyle w:val="Fecha"/>
                      <w:framePr w:wrap="auto" w:hAnchor="text" w:xAlign="left" w:yAlign="inline"/>
                      <w:suppressOverlap w:val="0"/>
                    </w:pPr>
                    <w:r>
                      <w:t>26-4-1994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A39DC" w:rsidRDefault="00196350">
                <w:r>
                  <w:t>19</w:t>
                </w:r>
                <w:r w:rsidR="00B5575F">
                  <w:t xml:space="preserve"> años</w:t>
                </w:r>
              </w:p>
            </w:tc>
          </w:tr>
          <w:tr w:rsidR="006A39DC">
            <w:trPr>
              <w:trHeight w:val="257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6A39DC" w:rsidRDefault="006A72E1">
                <w:pPr>
                  <w:jc w:val="center"/>
                </w:pPr>
                <w:r>
                  <w:rPr>
                    <w:noProof/>
                    <w:lang w:val="es-AR" w:eastAsia="es-AR"/>
                  </w:rPr>
                  <w:drawing>
                    <wp:inline distT="0" distB="0" distL="0" distR="0" wp14:anchorId="6F7B5605" wp14:editId="699FF70C">
                      <wp:extent cx="1472565" cy="1449070"/>
                      <wp:effectExtent l="0" t="0" r="0" b="0"/>
                      <wp:docPr id="1" name="Imagen 1" descr="C:\Users\Matias\Pictures\FOTO CURRICULUM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Matias\Pictures\FOTO CURRICULUM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72565" cy="144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072C45" w:rsidRDefault="00072C45" w:rsidP="00072C45">
                <w:r>
                  <w:t>DNI: 38.165.858</w:t>
                </w:r>
              </w:p>
              <w:p w:rsidR="00B5575F" w:rsidRDefault="00B5575F" w:rsidP="00000A45">
                <w:r>
                  <w:t>Nacionalidad: Argentino</w:t>
                </w:r>
              </w:p>
              <w:p w:rsidR="00B5575F" w:rsidRDefault="00B5575F" w:rsidP="00000A45">
                <w:r>
                  <w:t xml:space="preserve">Lugar de nacimiento: Capital Federal, Pcia de Buenos Aires </w:t>
                </w:r>
              </w:p>
              <w:p w:rsidR="00B5575F" w:rsidRDefault="00B5575F" w:rsidP="00000A45">
                <w:r>
                  <w:t>Dirección: Recondo n° 945</w:t>
                </w:r>
                <w:r w:rsidR="00072C45">
                  <w:t xml:space="preserve"> - Monte Grande                       CP: 1842</w:t>
                </w:r>
              </w:p>
              <w:p w:rsidR="00B5575F" w:rsidRDefault="000C18C4" w:rsidP="00000A45">
                <w:r>
                  <w:t>Tel: (011) 15 – 6806 – 6232</w:t>
                </w:r>
              </w:p>
              <w:p w:rsidR="00B5575F" w:rsidRDefault="00B5575F" w:rsidP="00000A45">
                <w:r>
                  <w:t xml:space="preserve">      (011) 4281 </w:t>
                </w:r>
                <w:r w:rsidR="00072C45">
                  <w:t>–</w:t>
                </w:r>
                <w:r>
                  <w:t xml:space="preserve"> 7797</w:t>
                </w:r>
                <w:r w:rsidR="00072C45">
                  <w:t xml:space="preserve"> (particular)</w:t>
                </w:r>
                <w:r w:rsidR="001234D6">
                  <w:br/>
                </w:r>
              </w:p>
              <w:p w:rsidR="006A39DC" w:rsidRDefault="00B5575F" w:rsidP="00000A45">
                <w:r>
                  <w:t>E- mail: sosa_matiias@hotmail.com</w:t>
                </w:r>
              </w:p>
              <w:p w:rsidR="00B5575F" w:rsidRDefault="00B5575F" w:rsidP="00000A45">
                <w:r>
                  <w:t>Estado civil: Soltero</w:t>
                </w:r>
              </w:p>
            </w:tc>
          </w:tr>
          <w:tr w:rsidR="000C18C4">
            <w:trPr>
              <w:trHeight w:val="257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0C18C4" w:rsidRDefault="000C18C4">
                <w:pPr>
                  <w:jc w:val="center"/>
                  <w:rPr>
                    <w:noProof/>
                    <w:lang w:val="es-AR" w:eastAsia="es-AR"/>
                  </w:rPr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0C18C4" w:rsidRDefault="000C18C4" w:rsidP="00072C45"/>
            </w:tc>
          </w:tr>
        </w:tbl>
        <w:p w:rsidR="006A39DC" w:rsidRDefault="007D1E06"/>
      </w:sdtContent>
    </w:sdt>
    <w:tbl>
      <w:tblPr>
        <w:tblStyle w:val="Tablaconcuadrcula"/>
        <w:tblW w:w="4996" w:type="pct"/>
        <w:jc w:val="center"/>
        <w:tblLook w:val="04A0" w:firstRow="1" w:lastRow="0" w:firstColumn="1" w:lastColumn="0" w:noHBand="0" w:noVBand="1"/>
      </w:tblPr>
      <w:tblGrid>
        <w:gridCol w:w="2309"/>
        <w:gridCol w:w="7545"/>
      </w:tblGrid>
      <w:tr w:rsidR="006A39DC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39DC" w:rsidRDefault="006A39D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00A45" w:rsidRDefault="00000A45" w:rsidP="00000A45">
            <w:pPr>
              <w:pStyle w:val="Seccin"/>
              <w:spacing w:before="120" w:after="120"/>
              <w:rPr>
                <w:rFonts w:ascii="Times New Roman" w:hAnsi="Times New Roman" w:cs="Times New Roman"/>
                <w:b w:val="0"/>
                <w:color w:val="B85A22" w:themeColor="accent2" w:themeShade="BF"/>
              </w:rPr>
            </w:pPr>
          </w:p>
          <w:p w:rsidR="006A39DC" w:rsidRPr="00000A45" w:rsidRDefault="001234D6" w:rsidP="00000A45">
            <w:pPr>
              <w:pStyle w:val="Seccin"/>
              <w:spacing w:before="120" w:after="120"/>
              <w:rPr>
                <w:rFonts w:ascii="Times New Roman" w:hAnsi="Times New Roman" w:cs="Times New Roman"/>
                <w:b w:val="0"/>
                <w:color w:val="B85A22" w:themeColor="accent2" w:themeShade="BF"/>
                <w:sz w:val="28"/>
                <w:szCs w:val="28"/>
              </w:rPr>
            </w:pPr>
            <w:r w:rsidRPr="00000A45">
              <w:rPr>
                <w:rFonts w:ascii="Times New Roman" w:hAnsi="Times New Roman" w:cs="Times New Roman"/>
                <w:b w:val="0"/>
                <w:color w:val="B85A22" w:themeColor="accent2" w:themeShade="BF"/>
                <w:sz w:val="28"/>
                <w:szCs w:val="28"/>
              </w:rPr>
              <w:t>Formación académica</w:t>
            </w:r>
          </w:p>
          <w:p w:rsidR="00000A45" w:rsidRPr="00000A45" w:rsidRDefault="00B5575F" w:rsidP="00000A45">
            <w:pPr>
              <w:rPr>
                <w:b/>
                <w:sz w:val="24"/>
                <w:szCs w:val="24"/>
              </w:rPr>
            </w:pPr>
            <w:r w:rsidRPr="00000A45">
              <w:rPr>
                <w:sz w:val="24"/>
                <w:szCs w:val="24"/>
              </w:rPr>
              <w:t>Primario: Colegio n°24, desde 2000-2005</w:t>
            </w:r>
            <w:r w:rsidR="00575451" w:rsidRPr="00000A45">
              <w:rPr>
                <w:sz w:val="24"/>
                <w:szCs w:val="24"/>
              </w:rPr>
              <w:t xml:space="preserve"> (Monte Grande, Buenos Aires)</w:t>
            </w:r>
          </w:p>
          <w:p w:rsidR="006A39DC" w:rsidRPr="00000A45" w:rsidRDefault="00B5575F" w:rsidP="00000A45">
            <w:pPr>
              <w:rPr>
                <w:sz w:val="24"/>
                <w:szCs w:val="24"/>
              </w:rPr>
            </w:pPr>
            <w:r w:rsidRPr="00000A45">
              <w:rPr>
                <w:sz w:val="24"/>
                <w:szCs w:val="24"/>
              </w:rPr>
              <w:t>Secundario: Liceo Aeronáutico Militar</w:t>
            </w:r>
            <w:r w:rsidR="00575451" w:rsidRPr="00000A45">
              <w:rPr>
                <w:sz w:val="24"/>
                <w:szCs w:val="24"/>
              </w:rPr>
              <w:t xml:space="preserve">, desde 2006-2012 (Rosario, Santa Fe). </w:t>
            </w:r>
          </w:p>
          <w:p w:rsidR="00000A45" w:rsidRDefault="00000A45" w:rsidP="00000A45">
            <w:pPr>
              <w:pStyle w:val="Listaconvietas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 w:cs="Times New Roman"/>
                <w:color w:val="B85A22" w:themeColor="accent2" w:themeShade="BF"/>
              </w:rPr>
            </w:pPr>
          </w:p>
          <w:p w:rsidR="00000A45" w:rsidRPr="00000A45" w:rsidRDefault="00000A45" w:rsidP="00000A45">
            <w:pPr>
              <w:pStyle w:val="Listaconvietas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 w:cs="Times New Roman"/>
                <w:color w:val="B85A22" w:themeColor="accent2" w:themeShade="BF"/>
                <w:sz w:val="28"/>
                <w:szCs w:val="28"/>
              </w:rPr>
            </w:pPr>
            <w:r w:rsidRPr="00000A45">
              <w:rPr>
                <w:rFonts w:ascii="Times New Roman" w:hAnsi="Times New Roman" w:cs="Times New Roman"/>
                <w:color w:val="B85A22" w:themeColor="accent2" w:themeShade="BF"/>
                <w:sz w:val="28"/>
                <w:szCs w:val="28"/>
              </w:rPr>
              <w:t>TITULOS:</w:t>
            </w:r>
          </w:p>
          <w:p w:rsidR="00575451" w:rsidRPr="00000A45" w:rsidRDefault="00575451" w:rsidP="00000A45">
            <w:pPr>
              <w:rPr>
                <w:sz w:val="24"/>
                <w:szCs w:val="24"/>
              </w:rPr>
            </w:pPr>
            <w:r w:rsidRPr="00000A45">
              <w:rPr>
                <w:sz w:val="24"/>
                <w:szCs w:val="24"/>
              </w:rPr>
              <w:t>Alférez de la reserva de la Fuerza Aérea Argentina</w:t>
            </w:r>
          </w:p>
          <w:p w:rsidR="006A39DC" w:rsidRPr="00000A45" w:rsidRDefault="00575451" w:rsidP="00000A45">
            <w:pPr>
              <w:rPr>
                <w:sz w:val="24"/>
                <w:szCs w:val="24"/>
              </w:rPr>
            </w:pPr>
            <w:r w:rsidRPr="00000A45">
              <w:rPr>
                <w:sz w:val="24"/>
                <w:szCs w:val="24"/>
              </w:rPr>
              <w:t xml:space="preserve">Bachiller en </w:t>
            </w:r>
            <w:r w:rsidR="007D0858">
              <w:rPr>
                <w:sz w:val="24"/>
                <w:szCs w:val="24"/>
              </w:rPr>
              <w:t>Ciencias Económicas</w:t>
            </w:r>
          </w:p>
          <w:p w:rsidR="00000A45" w:rsidRDefault="00000A45" w:rsidP="00000A45">
            <w:pPr>
              <w:pStyle w:val="Seccin"/>
              <w:spacing w:before="120" w:after="120"/>
              <w:rPr>
                <w:rFonts w:ascii="Times New Roman" w:hAnsi="Times New Roman" w:cs="Times New Roman"/>
                <w:b w:val="0"/>
                <w:color w:val="B85A22" w:themeColor="accent2" w:themeShade="BF"/>
              </w:rPr>
            </w:pPr>
          </w:p>
          <w:p w:rsidR="006A39DC" w:rsidRPr="00000A45" w:rsidRDefault="001234D6" w:rsidP="00000A45">
            <w:pPr>
              <w:pStyle w:val="Seccin"/>
              <w:spacing w:before="120" w:after="120"/>
              <w:rPr>
                <w:rFonts w:ascii="Times New Roman" w:hAnsi="Times New Roman" w:cs="Times New Roman"/>
                <w:b w:val="0"/>
                <w:color w:val="B85A22" w:themeColor="accent2" w:themeShade="BF"/>
                <w:sz w:val="28"/>
                <w:szCs w:val="28"/>
              </w:rPr>
            </w:pPr>
            <w:r w:rsidRPr="00000A45">
              <w:rPr>
                <w:rFonts w:ascii="Times New Roman" w:hAnsi="Times New Roman" w:cs="Times New Roman"/>
                <w:b w:val="0"/>
                <w:color w:val="B85A22" w:themeColor="accent2" w:themeShade="BF"/>
                <w:sz w:val="28"/>
                <w:szCs w:val="28"/>
              </w:rPr>
              <w:t>experiencia</w:t>
            </w:r>
          </w:p>
          <w:p w:rsidR="00072C45" w:rsidRPr="00000A45" w:rsidRDefault="0080607E" w:rsidP="00072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Fechas: Mayo - </w:t>
            </w:r>
            <w:r w:rsidR="00072C45" w:rsidRPr="00000A45">
              <w:rPr>
                <w:sz w:val="24"/>
                <w:szCs w:val="24"/>
              </w:rPr>
              <w:t>Junio del 2012</w:t>
            </w:r>
          </w:p>
          <w:p w:rsidR="006A39DC" w:rsidRPr="00000A45" w:rsidRDefault="00575451" w:rsidP="00000A45">
            <w:pPr>
              <w:rPr>
                <w:sz w:val="24"/>
                <w:szCs w:val="24"/>
              </w:rPr>
            </w:pPr>
            <w:r w:rsidRPr="00000A45">
              <w:rPr>
                <w:sz w:val="24"/>
                <w:szCs w:val="24"/>
              </w:rPr>
              <w:t>C.O.P.R.A.C: Cooperativa de practicaje y pilotaje de barco en el rio Paraná</w:t>
            </w:r>
          </w:p>
          <w:p w:rsidR="00000A45" w:rsidRPr="00000A45" w:rsidRDefault="00000A45" w:rsidP="00000A45">
            <w:pPr>
              <w:rPr>
                <w:sz w:val="24"/>
                <w:szCs w:val="24"/>
              </w:rPr>
            </w:pPr>
            <w:r w:rsidRPr="00000A45">
              <w:rPr>
                <w:sz w:val="24"/>
                <w:szCs w:val="24"/>
              </w:rPr>
              <w:t>Sucursal: Rosario Pcia de Santa Fe</w:t>
            </w:r>
          </w:p>
          <w:p w:rsidR="00000A45" w:rsidRDefault="00575451" w:rsidP="00000A45">
            <w:pPr>
              <w:rPr>
                <w:sz w:val="24"/>
                <w:szCs w:val="24"/>
              </w:rPr>
            </w:pPr>
            <w:r w:rsidRPr="00000A45">
              <w:rPr>
                <w:sz w:val="24"/>
                <w:szCs w:val="24"/>
              </w:rPr>
              <w:t xml:space="preserve">Función: Pasante </w:t>
            </w:r>
          </w:p>
          <w:p w:rsidR="0080607E" w:rsidRDefault="0080607E" w:rsidP="00000A45">
            <w:pPr>
              <w:rPr>
                <w:sz w:val="24"/>
                <w:szCs w:val="24"/>
              </w:rPr>
            </w:pPr>
          </w:p>
          <w:p w:rsidR="0080607E" w:rsidRDefault="0080607E" w:rsidP="00000A45">
            <w:pPr>
              <w:rPr>
                <w:sz w:val="24"/>
                <w:szCs w:val="24"/>
              </w:rPr>
            </w:pPr>
          </w:p>
          <w:p w:rsidR="0080607E" w:rsidRDefault="0080607E" w:rsidP="00000A45">
            <w:pPr>
              <w:rPr>
                <w:sz w:val="24"/>
                <w:szCs w:val="24"/>
              </w:rPr>
            </w:pPr>
          </w:p>
          <w:p w:rsidR="0080607E" w:rsidRDefault="00196350" w:rsidP="00000A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Fechas: 9</w:t>
            </w:r>
            <w:r w:rsidR="0080607E">
              <w:rPr>
                <w:sz w:val="24"/>
                <w:szCs w:val="24"/>
              </w:rPr>
              <w:t xml:space="preserve"> de Febrero del 2013 – </w:t>
            </w:r>
            <w:r>
              <w:rPr>
                <w:sz w:val="24"/>
                <w:szCs w:val="24"/>
              </w:rPr>
              <w:t>6 Abril 2013</w:t>
            </w:r>
            <w:bookmarkStart w:id="0" w:name="_GoBack"/>
            <w:bookmarkEnd w:id="0"/>
          </w:p>
          <w:p w:rsidR="0080607E" w:rsidRDefault="006A675F" w:rsidP="00000A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discoteca</w:t>
            </w:r>
            <w:r w:rsidR="0080607E">
              <w:rPr>
                <w:sz w:val="24"/>
                <w:szCs w:val="24"/>
              </w:rPr>
              <w:t xml:space="preserve">: El Alma </w:t>
            </w:r>
          </w:p>
          <w:p w:rsidR="0080607E" w:rsidRDefault="0080607E" w:rsidP="00000A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Palermo Hollywood </w:t>
            </w:r>
          </w:p>
          <w:p w:rsidR="0080607E" w:rsidRDefault="0080607E" w:rsidP="00000A45">
            <w:pPr>
              <w:rPr>
                <w:sz w:val="24"/>
                <w:szCs w:val="24"/>
              </w:rPr>
            </w:pPr>
          </w:p>
          <w:p w:rsidR="00000A45" w:rsidRPr="00000A45" w:rsidRDefault="00000A45" w:rsidP="00000A45">
            <w:pPr>
              <w:rPr>
                <w:sz w:val="28"/>
                <w:szCs w:val="28"/>
              </w:rPr>
            </w:pPr>
            <w:r w:rsidRPr="00000A45">
              <w:rPr>
                <w:rFonts w:ascii="Times New Roman" w:hAnsi="Times New Roman" w:cs="Times New Roman"/>
                <w:color w:val="B85A22" w:themeColor="accent2" w:themeShade="BF"/>
                <w:sz w:val="28"/>
                <w:szCs w:val="28"/>
              </w:rPr>
              <w:t>IDIOMAS:</w:t>
            </w:r>
          </w:p>
          <w:p w:rsidR="00575451" w:rsidRPr="00000A45" w:rsidRDefault="00575451" w:rsidP="00000A45">
            <w:pPr>
              <w:rPr>
                <w:sz w:val="24"/>
                <w:szCs w:val="24"/>
              </w:rPr>
            </w:pPr>
            <w:r w:rsidRPr="00000A45">
              <w:t xml:space="preserve"> </w:t>
            </w:r>
            <w:r w:rsidRPr="00000A45">
              <w:rPr>
                <w:sz w:val="24"/>
                <w:szCs w:val="24"/>
              </w:rPr>
              <w:t>Ingles nivel intermedio</w:t>
            </w:r>
          </w:p>
          <w:p w:rsidR="00000A45" w:rsidRPr="00000A45" w:rsidRDefault="00000A45" w:rsidP="00000A45">
            <w:pPr>
              <w:spacing w:before="120" w:after="120"/>
              <w:rPr>
                <w:rFonts w:ascii="Times New Roman" w:hAnsi="Times New Roman" w:cs="Times New Roman"/>
                <w:color w:val="B85A22" w:themeColor="accent2" w:themeShade="BF"/>
                <w:sz w:val="28"/>
                <w:szCs w:val="28"/>
              </w:rPr>
            </w:pPr>
          </w:p>
          <w:p w:rsidR="00000A45" w:rsidRPr="00000A45" w:rsidRDefault="00000A45" w:rsidP="00000A45">
            <w:pPr>
              <w:spacing w:before="120" w:after="120"/>
              <w:rPr>
                <w:rFonts w:ascii="Times New Roman" w:hAnsi="Times New Roman" w:cs="Times New Roman"/>
                <w:color w:val="B85A22" w:themeColor="accent2" w:themeShade="BF"/>
                <w:sz w:val="28"/>
                <w:szCs w:val="28"/>
              </w:rPr>
            </w:pPr>
            <w:r w:rsidRPr="00000A45">
              <w:rPr>
                <w:rFonts w:ascii="Times New Roman" w:hAnsi="Times New Roman" w:cs="Times New Roman"/>
                <w:color w:val="B85A22" w:themeColor="accent2" w:themeShade="BF"/>
                <w:sz w:val="28"/>
                <w:szCs w:val="28"/>
              </w:rPr>
              <w:t>INFORMATICA:</w:t>
            </w:r>
          </w:p>
          <w:p w:rsidR="00575451" w:rsidRPr="00000A45" w:rsidRDefault="00000A45" w:rsidP="00000A45">
            <w:pPr>
              <w:rPr>
                <w:sz w:val="24"/>
                <w:szCs w:val="24"/>
              </w:rPr>
            </w:pPr>
            <w:r w:rsidRPr="00000A45">
              <w:rPr>
                <w:sz w:val="24"/>
                <w:szCs w:val="24"/>
              </w:rPr>
              <w:t>N</w:t>
            </w:r>
            <w:r w:rsidR="00575451" w:rsidRPr="00000A45">
              <w:rPr>
                <w:sz w:val="24"/>
                <w:szCs w:val="24"/>
              </w:rPr>
              <w:t>ivel avanzado</w:t>
            </w:r>
          </w:p>
          <w:p w:rsidR="00575451" w:rsidRPr="00000A45" w:rsidRDefault="00575451" w:rsidP="00000A45">
            <w:pPr>
              <w:pStyle w:val="Prrafodelista"/>
              <w:numPr>
                <w:ilvl w:val="0"/>
                <w:numId w:val="29"/>
              </w:numPr>
              <w:spacing w:before="120" w:after="120"/>
              <w:ind w:left="714" w:hanging="357"/>
              <w:rPr>
                <w:sz w:val="24"/>
                <w:szCs w:val="24"/>
              </w:rPr>
            </w:pPr>
            <w:r w:rsidRPr="00000A45">
              <w:rPr>
                <w:sz w:val="24"/>
                <w:szCs w:val="24"/>
              </w:rPr>
              <w:t>Word</w:t>
            </w:r>
          </w:p>
          <w:p w:rsidR="00575451" w:rsidRPr="00000A45" w:rsidRDefault="00575451" w:rsidP="00000A45">
            <w:pPr>
              <w:pStyle w:val="Prrafodelista"/>
              <w:numPr>
                <w:ilvl w:val="0"/>
                <w:numId w:val="29"/>
              </w:numPr>
              <w:spacing w:before="120" w:after="120"/>
              <w:ind w:left="714" w:hanging="357"/>
              <w:rPr>
                <w:sz w:val="24"/>
                <w:szCs w:val="24"/>
              </w:rPr>
            </w:pPr>
            <w:r w:rsidRPr="00000A45">
              <w:rPr>
                <w:sz w:val="24"/>
                <w:szCs w:val="24"/>
              </w:rPr>
              <w:t>Excel</w:t>
            </w:r>
          </w:p>
          <w:p w:rsidR="00575451" w:rsidRPr="00000A45" w:rsidRDefault="00575451" w:rsidP="00000A45">
            <w:pPr>
              <w:pStyle w:val="Prrafodelista"/>
              <w:numPr>
                <w:ilvl w:val="0"/>
                <w:numId w:val="29"/>
              </w:numPr>
              <w:spacing w:before="120" w:after="120"/>
              <w:ind w:left="714" w:hanging="357"/>
              <w:rPr>
                <w:sz w:val="24"/>
                <w:szCs w:val="24"/>
              </w:rPr>
            </w:pPr>
            <w:r w:rsidRPr="00000A45">
              <w:rPr>
                <w:sz w:val="24"/>
                <w:szCs w:val="24"/>
              </w:rPr>
              <w:t>Power point</w:t>
            </w:r>
          </w:p>
          <w:p w:rsidR="00072C45" w:rsidRDefault="00072C45" w:rsidP="00072C45">
            <w:pPr>
              <w:pStyle w:val="Seccin"/>
              <w:spacing w:before="120" w:after="120"/>
              <w:rPr>
                <w:rFonts w:ascii="Times New Roman" w:hAnsi="Times New Roman" w:cs="Times New Roman"/>
                <w:b w:val="0"/>
                <w:color w:val="B85A22" w:themeColor="accent2" w:themeShade="BF"/>
                <w:sz w:val="28"/>
                <w:szCs w:val="28"/>
              </w:rPr>
            </w:pPr>
          </w:p>
          <w:p w:rsidR="00072C45" w:rsidRPr="00000A45" w:rsidRDefault="00072C45" w:rsidP="00072C45">
            <w:pPr>
              <w:pStyle w:val="Seccin"/>
              <w:spacing w:before="120" w:after="120"/>
              <w:rPr>
                <w:rFonts w:ascii="Times New Roman" w:hAnsi="Times New Roman" w:cs="Times New Roman"/>
                <w:b w:val="0"/>
                <w:color w:val="B85A22" w:themeColor="accent2" w:themeShade="BF"/>
                <w:sz w:val="28"/>
                <w:szCs w:val="28"/>
              </w:rPr>
            </w:pPr>
            <w:r w:rsidRPr="00000A45">
              <w:rPr>
                <w:rFonts w:ascii="Times New Roman" w:hAnsi="Times New Roman" w:cs="Times New Roman"/>
                <w:b w:val="0"/>
                <w:color w:val="B85A22" w:themeColor="accent2" w:themeShade="BF"/>
                <w:sz w:val="28"/>
                <w:szCs w:val="28"/>
              </w:rPr>
              <w:t>Objetivos</w:t>
            </w:r>
          </w:p>
          <w:p w:rsidR="00072C45" w:rsidRPr="00000A45" w:rsidRDefault="00072C45" w:rsidP="00072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objetivo del presente curriculum es demostrar los conocimientos con los que cuento, y así poder serle útil a su empresa</w:t>
            </w:r>
          </w:p>
          <w:p w:rsidR="00575451" w:rsidRDefault="00575451" w:rsidP="00575451"/>
          <w:p w:rsidR="00575451" w:rsidRDefault="00575451" w:rsidP="00575451"/>
          <w:p w:rsidR="00575451" w:rsidRDefault="00575451" w:rsidP="00575451"/>
          <w:p w:rsidR="006A39DC" w:rsidRDefault="006A39DC">
            <w:pPr>
              <w:pStyle w:val="Listaconvietas"/>
              <w:numPr>
                <w:ilvl w:val="0"/>
                <w:numId w:val="0"/>
              </w:numPr>
            </w:pPr>
          </w:p>
        </w:tc>
      </w:tr>
    </w:tbl>
    <w:p w:rsidR="006A39DC" w:rsidRDefault="006A39DC">
      <w:pPr>
        <w:spacing w:after="200" w:line="276" w:lineRule="auto"/>
      </w:pPr>
    </w:p>
    <w:sectPr w:rsidR="006A39DC" w:rsidSect="006A39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E06" w:rsidRDefault="007D1E06">
      <w:pPr>
        <w:spacing w:after="0" w:line="240" w:lineRule="auto"/>
      </w:pPr>
      <w:r>
        <w:separator/>
      </w:r>
    </w:p>
  </w:endnote>
  <w:endnote w:type="continuationSeparator" w:id="0">
    <w:p w:rsidR="007D1E06" w:rsidRDefault="007D1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9DC" w:rsidRDefault="006A39DC"/>
  <w:p w:rsidR="006A39DC" w:rsidRDefault="001234D6">
    <w:pPr>
      <w:pStyle w:val="Piedepginapar"/>
    </w:pPr>
    <w:r>
      <w:t xml:space="preserve">Página </w:t>
    </w:r>
    <w:r w:rsidR="006A72E1">
      <w:fldChar w:fldCharType="begin"/>
    </w:r>
    <w:r w:rsidR="006A72E1">
      <w:instrText xml:space="preserve"> PAGE   \* MERGEFORMAT </w:instrText>
    </w:r>
    <w:r w:rsidR="006A72E1">
      <w:fldChar w:fldCharType="separate"/>
    </w:r>
    <w:r>
      <w:rPr>
        <w:noProof/>
        <w:sz w:val="24"/>
        <w:szCs w:val="24"/>
      </w:rPr>
      <w:t>2</w:t>
    </w:r>
    <w:r w:rsidR="006A72E1">
      <w:rPr>
        <w:noProof/>
        <w:sz w:val="24"/>
        <w:szCs w:val="24"/>
      </w:rPr>
      <w:fldChar w:fldCharType="end"/>
    </w:r>
  </w:p>
  <w:p w:rsidR="006A39DC" w:rsidRDefault="006A39D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9DC" w:rsidRDefault="006A39DC"/>
  <w:p w:rsidR="006A39DC" w:rsidRDefault="001234D6">
    <w:pPr>
      <w:pStyle w:val="Piedepginaimpar"/>
    </w:pPr>
    <w:r>
      <w:t xml:space="preserve">Página </w:t>
    </w:r>
    <w:r w:rsidR="006A72E1">
      <w:fldChar w:fldCharType="begin"/>
    </w:r>
    <w:r w:rsidR="006A72E1">
      <w:instrText xml:space="preserve"> PAGE   \* MERGEFORMAT </w:instrText>
    </w:r>
    <w:r w:rsidR="006A72E1">
      <w:fldChar w:fldCharType="separate"/>
    </w:r>
    <w:r w:rsidR="00196350" w:rsidRPr="00196350">
      <w:rPr>
        <w:noProof/>
        <w:sz w:val="24"/>
        <w:szCs w:val="24"/>
      </w:rPr>
      <w:t>2</w:t>
    </w:r>
    <w:r w:rsidR="006A72E1">
      <w:rPr>
        <w:noProof/>
        <w:sz w:val="24"/>
        <w:szCs w:val="24"/>
      </w:rPr>
      <w:fldChar w:fldCharType="end"/>
    </w:r>
  </w:p>
  <w:p w:rsidR="006A39DC" w:rsidRDefault="006A39D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9DC" w:rsidRDefault="006A39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E06" w:rsidRDefault="007D1E06">
      <w:pPr>
        <w:spacing w:after="0" w:line="240" w:lineRule="auto"/>
      </w:pPr>
      <w:r>
        <w:separator/>
      </w:r>
    </w:p>
  </w:footnote>
  <w:footnote w:type="continuationSeparator" w:id="0">
    <w:p w:rsidR="007D1E06" w:rsidRDefault="007D1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20"/>
      </w:rPr>
      <w:id w:val="5327404"/>
      <w:placeholder>
        <w:docPart w:val="D78C48ABF79949D684DAA1223F8557D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A39DC" w:rsidRDefault="00B5575F">
        <w:pPr>
          <w:pStyle w:val="Encabezadopar"/>
          <w:rPr>
            <w:szCs w:val="20"/>
          </w:rPr>
        </w:pPr>
        <w:r>
          <w:rPr>
            <w:szCs w:val="20"/>
            <w:lang w:val="es-AR"/>
          </w:rPr>
          <w:t>Sosa Rodríguez Matías Tomas</w:t>
        </w:r>
      </w:p>
    </w:sdtContent>
  </w:sdt>
  <w:p w:rsidR="006A39DC" w:rsidRDefault="006A39D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20"/>
      </w:rPr>
      <w:alias w:val="Aut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A39DC" w:rsidRDefault="00B5575F">
        <w:pPr>
          <w:pStyle w:val="Encabezadoimpar"/>
          <w:rPr>
            <w:szCs w:val="20"/>
          </w:rPr>
        </w:pPr>
        <w:r>
          <w:rPr>
            <w:szCs w:val="20"/>
            <w:lang w:val="es-AR"/>
          </w:rPr>
          <w:t>Sosa Rodríguez Matías Tomas</w:t>
        </w:r>
      </w:p>
    </w:sdtContent>
  </w:sdt>
  <w:p w:rsidR="006A39DC" w:rsidRDefault="006A39D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9DC" w:rsidRDefault="006A39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32E499F"/>
    <w:multiLevelType w:val="hybridMultilevel"/>
    <w:tmpl w:val="65E6B0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nsid w:val="6FFC5B9E"/>
    <w:multiLevelType w:val="hybridMultilevel"/>
    <w:tmpl w:val="055884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6"/>
  </w:num>
  <w:num w:numId="20">
    <w:abstractNumId w:val="8"/>
  </w:num>
  <w:num w:numId="21">
    <w:abstractNumId w:val="7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8"/>
  </w:num>
  <w:num w:numId="28">
    <w:abstractNumId w:val="9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51"/>
    <w:rsid w:val="00000A45"/>
    <w:rsid w:val="00023CF0"/>
    <w:rsid w:val="00072C45"/>
    <w:rsid w:val="000C18C4"/>
    <w:rsid w:val="001234D6"/>
    <w:rsid w:val="00196350"/>
    <w:rsid w:val="002D540F"/>
    <w:rsid w:val="00575451"/>
    <w:rsid w:val="006A39DC"/>
    <w:rsid w:val="006A675F"/>
    <w:rsid w:val="006A72E1"/>
    <w:rsid w:val="00785BE5"/>
    <w:rsid w:val="007D0858"/>
    <w:rsid w:val="007D1E06"/>
    <w:rsid w:val="0080607E"/>
    <w:rsid w:val="00A82B24"/>
    <w:rsid w:val="00B27A1F"/>
    <w:rsid w:val="00B5575F"/>
    <w:rsid w:val="00B607C6"/>
    <w:rsid w:val="00C20172"/>
    <w:rsid w:val="00F0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DC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6A39DC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6A39DC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6A39DC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A39DC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A39DC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A39D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A39DC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A39DC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A39DC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sid w:val="006A39DC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6A39DC"/>
    <w:rPr>
      <w:i/>
      <w:iCs/>
      <w:smallCaps/>
      <w:color w:val="775F55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6A39DC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6A39DC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6A39DC"/>
    <w:pPr>
      <w:numPr>
        <w:numId w:val="21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6A39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9D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9DC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6A39DC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6A39DC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Epgrafe">
    <w:name w:val="caption"/>
    <w:basedOn w:val="Normal"/>
    <w:next w:val="Normal"/>
    <w:uiPriority w:val="35"/>
    <w:unhideWhenUsed/>
    <w:rsid w:val="006A39DC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6A39DC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39DC"/>
    <w:rPr>
      <w:sz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39DC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6A39DC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9DC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9DC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9DC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9DC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9DC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9DC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9DC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9DC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A39DC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6A39DC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6A39D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9DC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6A39DC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6A39DC"/>
    <w:pPr>
      <w:ind w:left="360" w:hanging="360"/>
    </w:pPr>
  </w:style>
  <w:style w:type="paragraph" w:styleId="Lista2">
    <w:name w:val="List 2"/>
    <w:basedOn w:val="Normal"/>
    <w:uiPriority w:val="99"/>
    <w:unhideWhenUsed/>
    <w:rsid w:val="006A39DC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6A39DC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6A39DC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6A39DC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6A39DC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6A39DC"/>
    <w:pPr>
      <w:ind w:left="720"/>
      <w:contextualSpacing/>
    </w:pPr>
  </w:style>
  <w:style w:type="numbering" w:customStyle="1" w:styleId="Estilodelistamediano">
    <w:name w:val="Estilo de lista mediano"/>
    <w:uiPriority w:val="99"/>
    <w:rsid w:val="006A39DC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6A39D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6A39DC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6A39DC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6A39DC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6A39DC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6A39DC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39DC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39DC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6A39DC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A39DC"/>
    <w:pPr>
      <w:ind w:left="220" w:hanging="220"/>
    </w:pPr>
  </w:style>
  <w:style w:type="paragraph" w:styleId="Ttulo">
    <w:name w:val="Title"/>
    <w:basedOn w:val="Normal"/>
    <w:link w:val="TtuloCar"/>
    <w:uiPriority w:val="10"/>
    <w:rsid w:val="006A39DC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A39DC"/>
    <w:rPr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6A39DC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6A39DC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6A39DC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6A39DC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6A39DC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6A39DC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6A39DC"/>
    <w:pPr>
      <w:spacing w:after="200"/>
    </w:pPr>
    <w:rPr>
      <w:color w:val="775F55" w:themeColor="text2"/>
    </w:rPr>
  </w:style>
  <w:style w:type="paragraph" w:customStyle="1" w:styleId="Nombredelacompaa">
    <w:name w:val="Nombre de la compañía"/>
    <w:basedOn w:val="Normal"/>
    <w:qFormat/>
    <w:rsid w:val="006A39DC"/>
    <w:pPr>
      <w:spacing w:after="0"/>
    </w:pPr>
    <w:rPr>
      <w:b/>
      <w:bCs/>
      <w:color w:val="775F55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6A39D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6A39DC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6A39DC"/>
    <w:pPr>
      <w:spacing w:before="240"/>
      <w:contextualSpacing/>
    </w:pPr>
    <w:rPr>
      <w:color w:val="775F55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6A39DC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6A39DC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6A39DC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6A39DC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6A39DC"/>
    <w:rPr>
      <w:rFonts w:eastAsiaTheme="minorEastAsia"/>
      <w:b/>
      <w:bCs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DC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6A39DC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6A39DC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6A39DC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A39DC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A39DC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A39D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A39DC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A39DC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A39DC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sid w:val="006A39DC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6A39DC"/>
    <w:rPr>
      <w:i/>
      <w:iCs/>
      <w:smallCaps/>
      <w:color w:val="775F55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6A39DC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6A39DC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6A39DC"/>
    <w:pPr>
      <w:numPr>
        <w:numId w:val="21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6A39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9D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9DC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6A39DC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6A39DC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Epgrafe">
    <w:name w:val="caption"/>
    <w:basedOn w:val="Normal"/>
    <w:next w:val="Normal"/>
    <w:uiPriority w:val="35"/>
    <w:unhideWhenUsed/>
    <w:rsid w:val="006A39DC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6A39DC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39DC"/>
    <w:rPr>
      <w:sz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39DC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6A39DC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9DC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9DC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9DC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9DC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9DC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9DC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9DC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9DC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A39DC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6A39DC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6A39D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9DC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6A39DC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6A39DC"/>
    <w:pPr>
      <w:ind w:left="360" w:hanging="360"/>
    </w:pPr>
  </w:style>
  <w:style w:type="paragraph" w:styleId="Lista2">
    <w:name w:val="List 2"/>
    <w:basedOn w:val="Normal"/>
    <w:uiPriority w:val="99"/>
    <w:unhideWhenUsed/>
    <w:rsid w:val="006A39DC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6A39DC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6A39DC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6A39DC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6A39DC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6A39DC"/>
    <w:pPr>
      <w:ind w:left="720"/>
      <w:contextualSpacing/>
    </w:pPr>
  </w:style>
  <w:style w:type="numbering" w:customStyle="1" w:styleId="Estilodelistamediano">
    <w:name w:val="Estilo de lista mediano"/>
    <w:uiPriority w:val="99"/>
    <w:rsid w:val="006A39DC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6A39D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6A39DC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6A39DC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6A39DC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6A39DC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6A39DC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39DC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39DC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6A39DC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A39DC"/>
    <w:pPr>
      <w:ind w:left="220" w:hanging="220"/>
    </w:pPr>
  </w:style>
  <w:style w:type="paragraph" w:styleId="Ttulo">
    <w:name w:val="Title"/>
    <w:basedOn w:val="Normal"/>
    <w:link w:val="TtuloCar"/>
    <w:uiPriority w:val="10"/>
    <w:rsid w:val="006A39DC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A39DC"/>
    <w:rPr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6A39DC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6A39DC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6A39DC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6A39DC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6A39DC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6A39DC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6A39DC"/>
    <w:pPr>
      <w:spacing w:after="200"/>
    </w:pPr>
    <w:rPr>
      <w:color w:val="775F55" w:themeColor="text2"/>
    </w:rPr>
  </w:style>
  <w:style w:type="paragraph" w:customStyle="1" w:styleId="Nombredelacompaa">
    <w:name w:val="Nombre de la compañía"/>
    <w:basedOn w:val="Normal"/>
    <w:qFormat/>
    <w:rsid w:val="006A39DC"/>
    <w:pPr>
      <w:spacing w:after="0"/>
    </w:pPr>
    <w:rPr>
      <w:b/>
      <w:bCs/>
      <w:color w:val="775F55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6A39D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6A39DC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6A39DC"/>
    <w:pPr>
      <w:spacing w:before="240"/>
      <w:contextualSpacing/>
    </w:pPr>
    <w:rPr>
      <w:color w:val="775F55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6A39DC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6A39DC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6A39DC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6A39DC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6A39DC"/>
    <w:rPr>
      <w:rFonts w:eastAsiaTheme="minorEastAsia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ucha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9ACC15F714407E8B80F5A840A69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1FDD5-CD71-460D-9266-7D6E52418C88}"/>
      </w:docPartPr>
      <w:docPartBody>
        <w:p w:rsidR="00F102CC" w:rsidRDefault="00F102CC">
          <w:pPr>
            <w:pStyle w:val="D29ACC15F714407E8B80F5A840A691A5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18068A3EA4274919A050BA2A67C8B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8269A-91C2-4CE6-88BB-8737B7242BC5}"/>
      </w:docPartPr>
      <w:docPartBody>
        <w:p w:rsidR="00F102CC" w:rsidRDefault="00F102CC">
          <w:pPr>
            <w:pStyle w:val="18068A3EA4274919A050BA2A67C8B82F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CA784F9ADEE1496884AC3C25B6279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F3B12-CC5F-4930-9E7D-53A73E79DC37}"/>
      </w:docPartPr>
      <w:docPartBody>
        <w:p w:rsidR="00F102CC" w:rsidRDefault="00F102CC">
          <w:pPr>
            <w:pStyle w:val="CA784F9ADEE1496884AC3C25B6279FD7"/>
          </w:pPr>
          <w:r>
            <w:rPr>
              <w:lang w:val="es-ES"/>
            </w:rPr>
            <w:t>[Seleccionar la fecha]</w:t>
          </w:r>
        </w:p>
      </w:docPartBody>
    </w:docPart>
    <w:docPart>
      <w:docPartPr>
        <w:name w:val="D78C48ABF79949D684DAA1223F855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78972-BDC0-4016-96D1-28F07C697C44}"/>
      </w:docPartPr>
      <w:docPartBody>
        <w:p w:rsidR="00F102CC" w:rsidRDefault="00F102CC">
          <w:pPr>
            <w:pStyle w:val="D78C48ABF79949D684DAA1223F8557D2"/>
          </w:pPr>
          <w:r>
            <w:rPr>
              <w:szCs w:val="20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102CC"/>
    <w:rsid w:val="002112F5"/>
    <w:rsid w:val="0049164B"/>
    <w:rsid w:val="0050112A"/>
    <w:rsid w:val="00692DDE"/>
    <w:rsid w:val="00BF7715"/>
    <w:rsid w:val="00E91097"/>
    <w:rsid w:val="00F1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rFonts w:eastAsiaTheme="minorEastAsia" w:cstheme="minorBidi"/>
      <w:bCs w:val="0"/>
      <w:iCs w:val="0"/>
      <w:color w:val="808080"/>
      <w:szCs w:val="23"/>
      <w:lang w:val="es-ES"/>
    </w:rPr>
  </w:style>
  <w:style w:type="paragraph" w:customStyle="1" w:styleId="D29ACC15F714407E8B80F5A840A691A5">
    <w:name w:val="D29ACC15F714407E8B80F5A840A691A5"/>
  </w:style>
  <w:style w:type="paragraph" w:customStyle="1" w:styleId="18068A3EA4274919A050BA2A67C8B82F">
    <w:name w:val="18068A3EA4274919A050BA2A67C8B82F"/>
  </w:style>
  <w:style w:type="paragraph" w:customStyle="1" w:styleId="CA784F9ADEE1496884AC3C25B6279FD7">
    <w:name w:val="CA784F9ADEE1496884AC3C25B6279FD7"/>
  </w:style>
  <w:style w:type="paragraph" w:customStyle="1" w:styleId="236124B2E6CC4089BF36AFDC29CF6D2E">
    <w:name w:val="236124B2E6CC4089BF36AFDC29CF6D2E"/>
  </w:style>
  <w:style w:type="paragraph" w:customStyle="1" w:styleId="3AF450430FC4484C8FD09A0BFA944B6D">
    <w:name w:val="3AF450430FC4484C8FD09A0BFA944B6D"/>
  </w:style>
  <w:style w:type="paragraph" w:customStyle="1" w:styleId="D5549FF2E6BC45439B535DE4211F6665">
    <w:name w:val="D5549FF2E6BC45439B535DE4211F6665"/>
  </w:style>
  <w:style w:type="paragraph" w:customStyle="1" w:styleId="392C6286A9DB479C9EDCF95C29AA46F6">
    <w:name w:val="392C6286A9DB479C9EDCF95C29AA46F6"/>
  </w:style>
  <w:style w:type="paragraph" w:customStyle="1" w:styleId="88454C972CD842058A2F30B0DA7E1DBC">
    <w:name w:val="88454C972CD842058A2F30B0DA7E1DBC"/>
  </w:style>
  <w:style w:type="paragraph" w:customStyle="1" w:styleId="47B226E9A6994B168556E7ED1537072F">
    <w:name w:val="47B226E9A6994B168556E7ED1537072F"/>
  </w:style>
  <w:style w:type="paragraph" w:customStyle="1" w:styleId="D98BF78BC6004541A4A1BCBF524206E2">
    <w:name w:val="D98BF78BC6004541A4A1BCBF524206E2"/>
  </w:style>
  <w:style w:type="paragraph" w:customStyle="1" w:styleId="EE2A6127A601463BB13B57DE9E17C98B">
    <w:name w:val="EE2A6127A601463BB13B57DE9E17C98B"/>
  </w:style>
  <w:style w:type="paragraph" w:customStyle="1" w:styleId="D2F88B171C5C4041B53BEF5C326A81FE">
    <w:name w:val="D2F88B171C5C4041B53BEF5C326A81FE"/>
  </w:style>
  <w:style w:type="paragraph" w:customStyle="1" w:styleId="F1266FF8D85242F0B44E64589BD0FA5F">
    <w:name w:val="F1266FF8D85242F0B44E64589BD0FA5F"/>
  </w:style>
  <w:style w:type="paragraph" w:customStyle="1" w:styleId="BC4646083FF9454792A4CFEFEB5649D2">
    <w:name w:val="BC4646083FF9454792A4CFEFEB5649D2"/>
  </w:style>
  <w:style w:type="paragraph" w:customStyle="1" w:styleId="15A1557D31EC4E8898E5D7A19E6A0D60">
    <w:name w:val="15A1557D31EC4E8898E5D7A19E6A0D60"/>
  </w:style>
  <w:style w:type="paragraph" w:customStyle="1" w:styleId="197656CB5BDE44D492A1F006B00B0041">
    <w:name w:val="197656CB5BDE44D492A1F006B00B0041"/>
  </w:style>
  <w:style w:type="paragraph" w:customStyle="1" w:styleId="B4CCEF3AB4754557BFBD89C1CDD79862">
    <w:name w:val="B4CCEF3AB4754557BFBD89C1CDD79862"/>
  </w:style>
  <w:style w:type="paragraph" w:customStyle="1" w:styleId="D78C48ABF79949D684DAA1223F8557D2">
    <w:name w:val="D78C48ABF79949D684DAA1223F8557D2"/>
  </w:style>
  <w:style w:type="paragraph" w:customStyle="1" w:styleId="B94FCE84085F499894E6C416A9B1D410">
    <w:name w:val="B94FCE84085F499894E6C416A9B1D4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0E19BB65-1694-4ECE-8E0C-CCCE0FBC0D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17</TotalTime>
  <Pages>2</Pages>
  <Words>169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(Median theme)</vt:lpstr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theme)</dc:title>
  <dc:creator>Sosa Rodríguez Matías Tomas</dc:creator>
  <cp:lastModifiedBy>Matias</cp:lastModifiedBy>
  <cp:revision>10</cp:revision>
  <cp:lastPrinted>2013-02-25T23:43:00Z</cp:lastPrinted>
  <dcterms:created xsi:type="dcterms:W3CDTF">2013-01-16T16:49:00Z</dcterms:created>
  <dcterms:modified xsi:type="dcterms:W3CDTF">2013-05-06T20:05:00Z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